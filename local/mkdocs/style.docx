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 generell teknisk standard tospråklig</dc:title>
  <dc:subject/>
  <dc:creator/>
  <cp:keywords/>
  <dc:description/>
  <cp:lastModifiedBy/>
  <cp:revision>1</cp:revision>
  <dcterms:created xsi:type="dcterms:W3CDTF">2024-04-25T06:41:00Z</dcterms:created>
  <dcterms:modified xsi:type="dcterms:W3CDTF">2024-04-25T06:43:00Z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0x010100231B3461E2E73C4FB74E977C71FCEA62</vt:lpwstr>
  </property>
  <property fmtid="{D5CDD505-2E9C-101B-9397-08002B2CF9AE}" pid="3" name="_dlc_DocIdItemGuid">
    <vt:lpwstr>243fe722-ad04-48e0-8020-d941492703e2</vt:lpwstr>
  </property>
  <property fmtid="{D5CDD505-2E9C-101B-9397-08002B2CF9AE}" pid="4" name="SNGDocumentKeywords">
    <vt:lpwstr>21;#Kvalitet|a3157698-052d-45e0-9d14-ddd7789f5b73;#23;#Kvalitet og dokumentasjon|814bccf3-1b44-4fbd-bd17-209e8eaf8c71</vt:lpwstr>
  </property>
  <property fmtid="{D5CDD505-2E9C-101B-9397-08002B2CF9AE}" pid="5" name="SNGDocumentType">
    <vt:lpwstr>6;#Mal|57b0a5f3-e2e0-4f15-a6d3-b1c4f8425ab9</vt:lpwstr>
  </property>
  <property fmtid="{D5CDD505-2E9C-101B-9397-08002B2CF9AE}" pid="6" name="Addo_DocID">
    <vt:lpwstr>20f8f21c-4e27-4d4e-a2bd-1d094a08f947</vt:lpwstr>
  </property>
  <property fmtid="{D5CDD505-2E9C-101B-9397-08002B2CF9AE}" pid="7" name="MSIP_Label_82cb3a49-e6a2-4375-a527-5584ed8a6ab9_Enabled">
    <vt:lpwstr>true</vt:lpwstr>
  </property>
  <property fmtid="{D5CDD505-2E9C-101B-9397-08002B2CF9AE}" pid="8" name="MSIP_Label_82cb3a49-e6a2-4375-a527-5584ed8a6ab9_SetDate">
    <vt:lpwstr>2023-01-02T14:52:51Z</vt:lpwstr>
  </property>
  <property fmtid="{D5CDD505-2E9C-101B-9397-08002B2CF9AE}" pid="9" name="MSIP_Label_82cb3a49-e6a2-4375-a527-5584ed8a6ab9_Method">
    <vt:lpwstr>Privileged</vt:lpwstr>
  </property>
  <property fmtid="{D5CDD505-2E9C-101B-9397-08002B2CF9AE}" pid="10" name="MSIP_Label_82cb3a49-e6a2-4375-a527-5584ed8a6ab9_Name">
    <vt:lpwstr>Statnett konfidensiell</vt:lpwstr>
  </property>
  <property fmtid="{D5CDD505-2E9C-101B-9397-08002B2CF9AE}" pid="11" name="MSIP_Label_82cb3a49-e6a2-4375-a527-5584ed8a6ab9_SiteId">
    <vt:lpwstr>a8d61462-f252-44b2-bf6a-d7231960c041</vt:lpwstr>
  </property>
  <property fmtid="{D5CDD505-2E9C-101B-9397-08002B2CF9AE}" pid="12" name="MSIP_Label_82cb3a49-e6a2-4375-a527-5584ed8a6ab9_ActionId">
    <vt:lpwstr>bdf06d1e-8ed0-457b-98b6-00ddfaa9fe63</vt:lpwstr>
  </property>
  <property fmtid="{D5CDD505-2E9C-101B-9397-08002B2CF9AE}" pid="13" name="MSIP_Label_82cb3a49-e6a2-4375-a527-5584ed8a6ab9_ContentBits">
    <vt:lpwstr>1</vt:lpwstr>
  </property>
</Properties>
</file>