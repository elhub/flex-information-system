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3" w:name="controllable-unit-service-provider"/>
    <w:p>
      <w:pPr>
        <w:pStyle w:val="Overskrift1"/>
      </w:pPr>
      <w:r>
        <w:t xml:space="preserve">Controllable Unit Service Provider</w:t>
      </w:r>
    </w:p>
    <w:p>
      <w:pPr>
        <w:pStyle w:val="FirstParagraph"/>
      </w:pPr>
      <w:r>
        <w:t xml:space="preserve">The relation that links a controllable unit to a service provider. It represents</w:t>
      </w:r>
      <w:r>
        <w:t xml:space="preserve"> </w:t>
      </w:r>
      <w:r>
        <w:t xml:space="preserve">a contract in the real world. A controllable unit shall be assigned to a maximum</w:t>
      </w:r>
      <w:r>
        <w:t xml:space="preserve"> </w:t>
      </w:r>
      <w:r>
        <w:t xml:space="preserve">of one service provider per activation period.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08"/>
        <w:gridCol w:w="2156"/>
        <w:gridCol w:w="3564"/>
        <w:gridCol w:w="79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  <w:r>
              <w:t xml:space="preserve">Reference to the controllable unit this relation links to a service provider.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controllable_unit.id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(service provider) this relation links to a controllable unit.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  <w:r>
              <w:t xml:space="preserve">Technical ID of the end user behind the accounting point.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  <w:r>
              <w:t xml:space="preserve">The service providers internal reference to the contract with the end user. Typically an internal identifier to a stored document or consent record.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128</w:t>
            </w:r>
            <w:r>
              <w:t xml:space="preserve">The content of this field will not be checked by the system, but is intended to make sure that the service has a digitally stored proof of their contract with the end user on the controllable unit.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  <w:r>
              <w:t xml:space="preserve">The date from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  <w:r>
              <w:t xml:space="preserve">The date until which the relation between the controllable unit and the service provider is valid. Midnight aligned on Norwegian timezone.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71"/>
        <w:gridCol w:w="6302"/>
        <w:gridCol w:w="44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CUSP-VAL001</w:t>
            </w:r>
          </w:p>
        </w:tc>
        <w:tc>
          <w:tcPr/>
          <w:p>
            <w:pPr>
              <w:pStyle w:val="Compact"/>
            </w:pPr>
            <w:r>
              <w:t xml:space="preserve">Valid time is frozen after 2 weeks for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CUSP-VAL002</w:t>
            </w:r>
          </w:p>
        </w:tc>
        <w:tc>
          <w:tcPr/>
          <w:p>
            <w:pPr>
              <w:pStyle w:val="Compact"/>
            </w:pPr>
            <w:r>
              <w:t xml:space="preserve">New contracts added by SP must be created 2-4 weeks ahead of their start unless the CU has no current contract.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66"/>
        <w:gridCol w:w="5079"/>
        <w:gridCol w:w="7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Connecting SO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create, update, delete</w:t>
            </w:r>
          </w:p>
        </w:tc>
        <w:tc>
          <w:tcPr/>
          <w:p>
            <w:pPr>
              <w:pStyle w:val="Compact"/>
            </w:pPr>
            <w:r>
              <w:t xml:space="preserve">End user(s) in charge of the AP during the CU-SP contract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7"/>
    <w:bookmarkStart w:id="42" w:name="authorization"/>
    <w:p>
      <w:pPr>
        <w:pStyle w:val="Overskrift2"/>
      </w:pPr>
      <w:r>
        <w:t xml:space="preserve">Authorization</w:t>
      </w:r>
    </w:p>
    <w:bookmarkStart w:id="39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29"/>
    <w:bookmarkStart w:id="30" w:name="common"/>
    <w:p>
      <w:pPr>
        <w:pStyle w:val="Overskrift4"/>
      </w:pPr>
      <w:r>
        <w:t xml:space="preserve">Common</w:t>
      </w:r>
    </w:p>
    <w:p>
      <w:pPr>
        <w:pStyle w:val="FirstParagraph"/>
      </w:pPr>
      <w:r>
        <w:t xml:space="preserve">No policies.</w:t>
      </w:r>
    </w:p>
    <w:bookmarkEnd w:id="30"/>
    <w:bookmarkStart w:id="31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1"/>
    <w:bookmarkStart w:id="32" w:name="end-user"/>
    <w:p>
      <w:pPr>
        <w:pStyle w:val="Overskrift4"/>
      </w:pPr>
      <w:r>
        <w:t xml:space="preserve">End User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40"/>
        <w:gridCol w:w="6351"/>
        <w:gridCol w:w="62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CUSP-EU001</w:t>
            </w:r>
          </w:p>
        </w:tc>
        <w:tc>
          <w:tcPr/>
          <w:p>
            <w:pPr>
              <w:pStyle w:val="Compact"/>
            </w:pPr>
            <w:r>
              <w:t xml:space="preserve">Read CUSP that overlap with the period where they own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CUSP-EU002</w:t>
            </w:r>
          </w:p>
        </w:tc>
        <w:tc>
          <w:tcPr/>
          <w:p>
            <w:pPr>
              <w:pStyle w:val="Compact"/>
            </w:pPr>
            <w:r>
              <w:t xml:space="preserve">Read CUSP history records that overlap with the period where they owned the AP.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3"/>
    <w:bookmarkStart w:id="34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all CUSP.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CUSP-FISO002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5"/>
    <w:bookmarkStart w:id="36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CUSP-SO001</w:t>
            </w:r>
          </w:p>
        </w:tc>
        <w:tc>
          <w:tcPr/>
          <w:p>
            <w:pPr>
              <w:pStyle w:val="Compact"/>
            </w:pPr>
            <w:r>
              <w:t xml:space="preserve">Read CUSP on CU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CUSP-SO002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34"/>
        <w:gridCol w:w="5862"/>
        <w:gridCol w:w="82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CUSP-SP001</w:t>
            </w:r>
          </w:p>
        </w:tc>
        <w:tc>
          <w:tcPr/>
          <w:p>
            <w:pPr>
              <w:pStyle w:val="Compact"/>
            </w:pPr>
            <w:r>
              <w:t xml:space="preserve">Create, read, update and delete CUSP where they are SP.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CUSP-SP002</w:t>
            </w:r>
          </w:p>
        </w:tc>
        <w:tc>
          <w:tcPr/>
          <w:p>
            <w:pPr>
              <w:pStyle w:val="Compact"/>
            </w:pPr>
            <w:r>
              <w:t xml:space="preserve">Read history on CUSP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8"/>
    <w:bookmarkEnd w:id="39"/>
    <w:bookmarkStart w:id="41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0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22"/>
        <w:gridCol w:w="742"/>
        <w:gridCol w:w="618"/>
        <w:gridCol w:w="495"/>
        <w:gridCol w:w="495"/>
        <w:gridCol w:w="742"/>
        <w:gridCol w:w="495"/>
        <w:gridCol w:w="495"/>
        <w:gridCol w:w="618"/>
        <w:gridCol w:w="49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controllable_unit_id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end_user_id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contract_reference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valid_from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valid_to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1"/>
    <w:bookmarkEnd w:id="42"/>
    <w:bookmarkEnd w:id="43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controllable_unit_service_provider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download/controllable_unit_service_provider.docx" TargetMode="External" /><Relationship Type="http://schemas.openxmlformats.org/officeDocument/2006/relationships/hyperlink" Id="rId40" Target="../technical/auth.md#party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3" Target="controllable_unit.md#field-id" TargetMode="External" /><Relationship Type="http://schemas.openxmlformats.org/officeDocument/2006/relationships/hyperlink" Id="rId20" Target="https://flex-test.elhub.no/api/v0/#/operations/list_controllable_unit_service_provider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2025-06-04T14:37:59Z</dcterms:created>
  <dcterms:modified xsi:type="dcterms:W3CDTF">2025-06-04T14:37:59Z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